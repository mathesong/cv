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AC07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6019A708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1F803A73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154F0035" w14:textId="67355D6E" w:rsidR="00DD5F82" w:rsidRPr="00F316AD" w:rsidRDefault="00DD7910" w:rsidP="00B20DFA">
            <w:pPr>
              <w:pStyle w:val="Title"/>
            </w:pPr>
            <w:r>
              <w:t>Granville</w:t>
            </w:r>
            <w:r w:rsidR="00DD5F82">
              <w:t xml:space="preserve"> </w:t>
            </w:r>
            <w:r>
              <w:rPr>
                <w:rStyle w:val="Emphasis"/>
              </w:rPr>
              <w:t>Matheson</w:t>
            </w:r>
          </w:p>
          <w:p w14:paraId="12C7AE19" w14:textId="4928338D" w:rsidR="00DD5F82" w:rsidRDefault="00DD7910" w:rsidP="00B20DFA">
            <w:pPr>
              <w:pStyle w:val="Subtitle"/>
            </w:pPr>
            <w:r>
              <w:t>Data Scientist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116EBB71" w14:textId="77777777" w:rsidR="00DD5F82" w:rsidRDefault="00DD5F82" w:rsidP="00B20DFA"/>
        </w:tc>
      </w:tr>
      <w:tr w:rsidR="00DD5F82" w14:paraId="6972E1D1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329B499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202317F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931756F" w14:textId="77777777" w:rsidR="00DD5F82" w:rsidRDefault="00DD5F82" w:rsidP="00B20DFA"/>
        </w:tc>
      </w:tr>
      <w:tr w:rsidR="00DD5F82" w14:paraId="0BB23FBB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74DEC22" w14:textId="77777777" w:rsidR="00DD5F82" w:rsidRPr="00605A5B" w:rsidRDefault="00FA1A16" w:rsidP="00B20DFA">
            <w:pPr>
              <w:pStyle w:val="Heading1"/>
            </w:pPr>
            <w:sdt>
              <w:sdtPr>
                <w:id w:val="1604447469"/>
                <w:placeholder>
                  <w:docPart w:val="90510E8AAA844D56BF16066F081DB07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3210C11E" w14:textId="77777777" w:rsidR="00FF4644" w:rsidRDefault="00DD7910" w:rsidP="00DD7910">
            <w:pPr>
              <w:pStyle w:val="TextLeft"/>
              <w:rPr>
                <w:lang w:val="sv-SE"/>
              </w:rPr>
            </w:pPr>
            <w:r w:rsidRPr="00DD7910">
              <w:rPr>
                <w:lang w:val="sv-SE"/>
              </w:rPr>
              <w:t>Solgatan 26</w:t>
            </w:r>
          </w:p>
          <w:p w14:paraId="67759FEB" w14:textId="5608FE4D" w:rsidR="00DD5F82" w:rsidRPr="00DD7910" w:rsidRDefault="00DD7910" w:rsidP="00DD7910">
            <w:pPr>
              <w:pStyle w:val="TextLeft"/>
              <w:rPr>
                <w:lang w:val="sv-SE"/>
              </w:rPr>
            </w:pPr>
            <w:r w:rsidRPr="00DD7910">
              <w:rPr>
                <w:lang w:val="sv-SE"/>
              </w:rPr>
              <w:t>16960 Solna</w:t>
            </w:r>
          </w:p>
          <w:p w14:paraId="2684E06D" w14:textId="75F54DAB" w:rsidR="00DD5F82" w:rsidRPr="00DD7910" w:rsidRDefault="00DD7910" w:rsidP="00B20DFA">
            <w:pPr>
              <w:pStyle w:val="TextLeft"/>
              <w:rPr>
                <w:lang w:val="sv-SE"/>
              </w:rPr>
            </w:pPr>
            <w:r w:rsidRPr="00DD7910">
              <w:rPr>
                <w:lang w:val="sv-SE"/>
              </w:rPr>
              <w:t>076 908 9043</w:t>
            </w:r>
          </w:p>
          <w:p w14:paraId="52A27835" w14:textId="18D44B63" w:rsidR="00DD5F82" w:rsidRPr="00DD7910" w:rsidRDefault="00DD7910" w:rsidP="00B20DFA">
            <w:pPr>
              <w:pStyle w:val="TextLeft"/>
              <w:rPr>
                <w:lang w:val="sv-SE"/>
              </w:rPr>
            </w:pPr>
            <w:r w:rsidRPr="00DD7910">
              <w:rPr>
                <w:lang w:val="sv-SE"/>
              </w:rPr>
              <w:t>mathesong@gmail.c</w:t>
            </w:r>
            <w:r>
              <w:rPr>
                <w:lang w:val="sv-SE"/>
              </w:rPr>
              <w:t>om</w:t>
            </w:r>
          </w:p>
          <w:p w14:paraId="3DEA7573" w14:textId="77777777" w:rsidR="00DD5F82" w:rsidRPr="00DD7910" w:rsidRDefault="00DD5F82" w:rsidP="00B20DFA">
            <w:pPr>
              <w:pStyle w:val="TextLeft"/>
              <w:rPr>
                <w:lang w:val="sv-SE"/>
              </w:rPr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6A8A1B4" w14:textId="77777777" w:rsidR="00DD5F82" w:rsidRDefault="00FA1A16" w:rsidP="00B20DFA">
            <w:pPr>
              <w:pStyle w:val="Heading2"/>
            </w:pPr>
            <w:sdt>
              <w:sdtPr>
                <w:id w:val="-831059322"/>
                <w:placeholder>
                  <w:docPart w:val="0C936777D3E04ED2A2E604BFFC234DB7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sdt>
              <w:sdtPr>
                <w:id w:val="156512537"/>
                <w:placeholder>
                  <w:docPart w:val="4D4A4380708446FB989D4EABB15B410D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[Recipient Name],</w:t>
                </w:r>
              </w:sdtContent>
            </w:sdt>
          </w:p>
          <w:p w14:paraId="7C7F681C" w14:textId="6B08A00B" w:rsidR="00DD7910" w:rsidRDefault="00DD7910" w:rsidP="00DD7910">
            <w:pPr>
              <w:pStyle w:val="TextRight"/>
            </w:pPr>
            <w:r>
              <w:t>I am writing to express my great interest in applying for the Data Scientist Position at [Company].  I find the thing your company does greatly interesting, and I have done XYZ based on ABC.</w:t>
            </w:r>
          </w:p>
          <w:p w14:paraId="44F0ACB9" w14:textId="601F103E" w:rsidR="00DD7910" w:rsidRDefault="00DD7910" w:rsidP="00DD7910"/>
          <w:p w14:paraId="22BF0EF7" w14:textId="76732247" w:rsidR="00DD7910" w:rsidRDefault="00DD7910" w:rsidP="00DD7910">
            <w:pPr>
              <w:pStyle w:val="TextRight"/>
            </w:pPr>
            <w:r>
              <w:t>I am an academic data scientist with a PhD in neuroscience. While I am overall a generalist, my core strengths are in statistical modelling and communication of results. In academia, I was set to pursue a postdoc using</w:t>
            </w:r>
            <w:r w:rsidR="00FF4644">
              <w:t xml:space="preserve"> Bayesian multilevel nonlinear</w:t>
            </w:r>
            <w:r>
              <w:t xml:space="preserve"> modelling</w:t>
            </w:r>
            <w:r w:rsidR="00FF4644">
              <w:t xml:space="preserve"> with a biostatistician at Columbia University NYC</w:t>
            </w:r>
            <w:r>
              <w:t>,</w:t>
            </w:r>
            <w:r w:rsidR="00FF4644">
              <w:t xml:space="preserve"> but this has been postponed indefinitely as a result of the </w:t>
            </w:r>
            <w:r>
              <w:t>COVID-19 pandemic.</w:t>
            </w:r>
            <w:r w:rsidR="00271272">
              <w:t xml:space="preserve"> In my academic career, I have performed </w:t>
            </w:r>
            <w:r w:rsidR="00FF4644">
              <w:t>numerous and varied</w:t>
            </w:r>
            <w:r w:rsidR="00271272">
              <w:t xml:space="preserve"> analyses from start to finish, built software packages, created a new statistical method</w:t>
            </w:r>
            <w:r w:rsidR="00FF4644">
              <w:t xml:space="preserve">.  I make </w:t>
            </w:r>
            <w:r w:rsidR="00271272">
              <w:t>use GitHub for version control, and tools such as Docker and Binder for reproducible reporting. I have extensive experience in presenting my findings to audiences with different backgrounds. When I started</w:t>
            </w:r>
            <w:r w:rsidR="002A0EA9">
              <w:t xml:space="preserve"> in my group</w:t>
            </w:r>
            <w:r w:rsidR="00271272">
              <w:t>, I was the only person using R</w:t>
            </w:r>
            <w:r w:rsidR="002A0EA9">
              <w:t>.  A</w:t>
            </w:r>
            <w:r w:rsidR="00271272">
              <w:t xml:space="preserve">fter holding numerous seminars and training </w:t>
            </w:r>
            <w:r w:rsidR="00FF4644">
              <w:t>sessions</w:t>
            </w:r>
            <w:r w:rsidR="00271272">
              <w:t>, the majority of ne</w:t>
            </w:r>
            <w:bookmarkStart w:id="0" w:name="_GoBack"/>
            <w:bookmarkEnd w:id="0"/>
            <w:r w:rsidR="00271272">
              <w:t xml:space="preserve">w students in the group </w:t>
            </w:r>
            <w:r w:rsidR="00FF4644">
              <w:t>now</w:t>
            </w:r>
            <w:r w:rsidR="00271272">
              <w:t xml:space="preserve"> use R.</w:t>
            </w:r>
          </w:p>
          <w:p w14:paraId="11FA0C85" w14:textId="40BEF8B3" w:rsidR="00271272" w:rsidRDefault="00271272" w:rsidP="00271272"/>
          <w:p w14:paraId="7957AF35" w14:textId="6D42B921" w:rsidR="00271272" w:rsidRDefault="00271272" w:rsidP="00271272">
            <w:pPr>
              <w:pStyle w:val="TextRight"/>
            </w:pPr>
            <w:r>
              <w:t xml:space="preserve">I also have a data science blog where I catalogue side projects </w:t>
            </w:r>
            <w:r w:rsidR="002A0EA9">
              <w:t xml:space="preserve">that I pursue to </w:t>
            </w:r>
            <w:r>
              <w:t xml:space="preserve">teach myself new skills. Most recently, I have worked with creating an API deployed in the cloud, natural language processing, </w:t>
            </w:r>
            <w:r w:rsidR="002A0EA9">
              <w:t xml:space="preserve">storytelling with </w:t>
            </w:r>
            <w:r>
              <w:t>data visualization</w:t>
            </w:r>
            <w:r w:rsidR="002A0EA9">
              <w:t>, summarizing theoretical and practical considerations for pharmacokinetic modelling</w:t>
            </w:r>
            <w:r>
              <w:t>, and an automated email alert system which has been running in production for over three years.</w:t>
            </w:r>
          </w:p>
          <w:p w14:paraId="11C3AFB1" w14:textId="1B37E5A8" w:rsidR="00271272" w:rsidRDefault="00271272" w:rsidP="00271272"/>
          <w:p w14:paraId="4A721507" w14:textId="3C862651" w:rsidR="00271272" w:rsidRPr="00271272" w:rsidRDefault="00271272" w:rsidP="00271272">
            <w:pPr>
              <w:pStyle w:val="TextRight"/>
            </w:pPr>
            <w:r>
              <w:t>I am confident that my expertise in R, academic training in</w:t>
            </w:r>
            <w:r w:rsidR="00A94011">
              <w:t xml:space="preserve"> statistical</w:t>
            </w:r>
            <w:r>
              <w:t xml:space="preserve"> </w:t>
            </w:r>
            <w:r w:rsidR="00A94011">
              <w:t>research design and analysis, and experience working with a wide variety of data types would make me a great fit for the Data Science team.  Thank you for your consideration</w:t>
            </w:r>
          </w:p>
          <w:p w14:paraId="3D525503" w14:textId="77777777" w:rsidR="00DD5F82" w:rsidRDefault="00DD5F82" w:rsidP="00DD5F82">
            <w:pPr>
              <w:pStyle w:val="TextRight"/>
            </w:pPr>
          </w:p>
          <w:p w14:paraId="1A94259D" w14:textId="77777777" w:rsidR="00DD5F82" w:rsidRPr="00DD5F82" w:rsidRDefault="00FA1A16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2C8527CDAC394E9F9534956DB6180B5A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4073C37D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16CB2E0C" w14:textId="3A94569E" w:rsidR="00DD5F82" w:rsidRPr="00A94011" w:rsidRDefault="00A94011" w:rsidP="00A94011">
            <w:pPr>
              <w:pStyle w:val="TextRight"/>
              <w:rPr>
                <w:color w:val="648276" w:themeColor="accent5"/>
              </w:rPr>
            </w:pPr>
            <w:r>
              <w:rPr>
                <w:rStyle w:val="Emphasis"/>
              </w:rPr>
              <w:t>Granville</w:t>
            </w:r>
            <w:r w:rsidR="002A0EA9">
              <w:rPr>
                <w:rStyle w:val="Emphasis"/>
              </w:rPr>
              <w:t xml:space="preserve"> Matheson</w:t>
            </w:r>
          </w:p>
        </w:tc>
      </w:tr>
      <w:tr w:rsidR="00DD5F82" w14:paraId="3340D746" w14:textId="77777777" w:rsidTr="00E67CDA">
        <w:trPr>
          <w:trHeight w:val="7816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sdt>
            <w:sdtPr>
              <w:id w:val="-583611249"/>
              <w:placeholder>
                <w:docPart w:val="2E4A322799D847F1A09B8481D7C85910"/>
              </w:placeholder>
              <w:temporary/>
              <w:showingPlcHdr/>
              <w15:appearance w15:val="hidden"/>
              <w:text/>
            </w:sdtPr>
            <w:sdtEndPr/>
            <w:sdtContent>
              <w:p w14:paraId="50439358" w14:textId="77777777" w:rsidR="00DD5F82" w:rsidRDefault="00DD5F82" w:rsidP="00DD5F82">
                <w:pPr>
                  <w:pStyle w:val="TextLeft"/>
                </w:pPr>
                <w:r>
                  <w:t>[Recipient Name]</w:t>
                </w:r>
              </w:p>
            </w:sdtContent>
          </w:sdt>
          <w:sdt>
            <w:sdtPr>
              <w:id w:val="866873827"/>
              <w:placeholder>
                <w:docPart w:val="76154E3B5BED4651BF186AC90093DCB4"/>
              </w:placeholder>
              <w:temporary/>
              <w:showingPlcHdr/>
              <w15:appearance w15:val="hidden"/>
              <w:text/>
            </w:sdtPr>
            <w:sdtEndPr/>
            <w:sdtContent>
              <w:p w14:paraId="4B786977" w14:textId="77777777" w:rsidR="00DD5F82" w:rsidRDefault="00DD5F82" w:rsidP="00DD5F82">
                <w:pPr>
                  <w:pStyle w:val="TextLeft"/>
                </w:pPr>
                <w:r>
                  <w:t>[Title]</w:t>
                </w:r>
              </w:p>
            </w:sdtContent>
          </w:sdt>
          <w:sdt>
            <w:sdtPr>
              <w:id w:val="1864084800"/>
              <w:placeholder>
                <w:docPart w:val="9D127EBB755F4E05B84641F92796FD68"/>
              </w:placeholder>
              <w:temporary/>
              <w:showingPlcHdr/>
              <w15:appearance w15:val="hidden"/>
              <w:text/>
            </w:sdtPr>
            <w:sdtEndPr/>
            <w:sdtContent>
              <w:p w14:paraId="6572D38B" w14:textId="77777777" w:rsidR="00DD5F82" w:rsidRDefault="00DD5F82" w:rsidP="00DD5F82">
                <w:pPr>
                  <w:pStyle w:val="TextLeft"/>
                </w:pPr>
                <w:r>
                  <w:t>[Company]</w:t>
                </w:r>
              </w:p>
            </w:sdtContent>
          </w:sdt>
          <w:sdt>
            <w:sdtPr>
              <w:id w:val="539322380"/>
              <w:placeholder>
                <w:docPart w:val="E3654637929B40F39DDC35192AC3265E"/>
              </w:placeholder>
              <w:temporary/>
              <w:showingPlcHdr/>
              <w15:appearance w15:val="hidden"/>
              <w:text/>
            </w:sdtPr>
            <w:sdtEndPr/>
            <w:sdtContent>
              <w:p w14:paraId="012A691F" w14:textId="77777777" w:rsidR="00DD5F82" w:rsidRDefault="00DD5F82" w:rsidP="00DD5F82">
                <w:pPr>
                  <w:pStyle w:val="TextLeft"/>
                </w:pPr>
                <w:r>
                  <w:t>[Recipient Street Address]</w:t>
                </w:r>
              </w:p>
            </w:sdtContent>
          </w:sdt>
          <w:sdt>
            <w:sdtPr>
              <w:id w:val="-328591860"/>
              <w:placeholder>
                <w:docPart w:val="C98A1E0B546E45C8AF62C5998141E83F"/>
              </w:placeholder>
              <w:temporary/>
              <w:showingPlcHdr/>
              <w15:appearance w15:val="hidden"/>
              <w:text/>
            </w:sdtPr>
            <w:sdtEndPr/>
            <w:sdtContent>
              <w:p w14:paraId="530F73C5" w14:textId="77777777" w:rsidR="00DD5F82" w:rsidRDefault="00DD5F82" w:rsidP="00DD5F82">
                <w:pPr>
                  <w:pStyle w:val="TextLeft"/>
                </w:pPr>
                <w:r>
                  <w:t>[Recipient City, ST Zip]</w:t>
                </w:r>
              </w:p>
            </w:sdtContent>
          </w:sdt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12D93E89" w14:textId="77777777" w:rsidR="00DD5F82" w:rsidRDefault="00DD5F82" w:rsidP="00B20DFA">
            <w:pPr>
              <w:pStyle w:val="TextRight"/>
            </w:pPr>
          </w:p>
        </w:tc>
      </w:tr>
    </w:tbl>
    <w:p w14:paraId="598F7989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66631" wp14:editId="71FB5571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54138" id="Rectangle 2" o:spid="_x0000_s1026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39900" w14:textId="77777777" w:rsidR="00FA1A16" w:rsidRDefault="00FA1A16" w:rsidP="00F316AD">
      <w:r>
        <w:separator/>
      </w:r>
    </w:p>
  </w:endnote>
  <w:endnote w:type="continuationSeparator" w:id="0">
    <w:p w14:paraId="0A593085" w14:textId="77777777" w:rsidR="00FA1A16" w:rsidRDefault="00FA1A1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C7ED2" w14:textId="77777777" w:rsidR="00FA1A16" w:rsidRDefault="00FA1A16" w:rsidP="00F316AD">
      <w:r>
        <w:separator/>
      </w:r>
    </w:p>
  </w:footnote>
  <w:footnote w:type="continuationSeparator" w:id="0">
    <w:p w14:paraId="06041637" w14:textId="77777777" w:rsidR="00FA1A16" w:rsidRDefault="00FA1A1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10"/>
    <w:rsid w:val="000E1D44"/>
    <w:rsid w:val="001213BA"/>
    <w:rsid w:val="00136F3E"/>
    <w:rsid w:val="001E51F5"/>
    <w:rsid w:val="0020696E"/>
    <w:rsid w:val="002356A2"/>
    <w:rsid w:val="00271272"/>
    <w:rsid w:val="002A0EA9"/>
    <w:rsid w:val="002D12DA"/>
    <w:rsid w:val="003019B2"/>
    <w:rsid w:val="0034687F"/>
    <w:rsid w:val="0034688D"/>
    <w:rsid w:val="003F05EF"/>
    <w:rsid w:val="0040233B"/>
    <w:rsid w:val="00511A6E"/>
    <w:rsid w:val="0057534A"/>
    <w:rsid w:val="00605A5B"/>
    <w:rsid w:val="006A1B48"/>
    <w:rsid w:val="006B1FC6"/>
    <w:rsid w:val="006C60E6"/>
    <w:rsid w:val="006E70D3"/>
    <w:rsid w:val="007B0F94"/>
    <w:rsid w:val="00951C4B"/>
    <w:rsid w:val="009E3C0B"/>
    <w:rsid w:val="00A77921"/>
    <w:rsid w:val="00A94011"/>
    <w:rsid w:val="00B575FB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DD7910"/>
    <w:rsid w:val="00E67CDA"/>
    <w:rsid w:val="00F316AD"/>
    <w:rsid w:val="00F4501B"/>
    <w:rsid w:val="00FA1A16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9F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510E8AAA844D56BF16066F081DB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EAB6-ED55-46D4-91C5-2B1884505137}"/>
      </w:docPartPr>
      <w:docPartBody>
        <w:p w:rsidR="00000000" w:rsidRDefault="00A6182E">
          <w:pPr>
            <w:pStyle w:val="90510E8AAA844D56BF16066F081DB07B"/>
          </w:pPr>
          <w:r w:rsidRPr="00605A5B">
            <w:t>Contact</w:t>
          </w:r>
        </w:p>
      </w:docPartBody>
    </w:docPart>
    <w:docPart>
      <w:docPartPr>
        <w:name w:val="0C936777D3E04ED2A2E604BFFC234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E429-A157-4D4A-92EF-45D63C9A6BC3}"/>
      </w:docPartPr>
      <w:docPartBody>
        <w:p w:rsidR="00000000" w:rsidRDefault="00A6182E">
          <w:pPr>
            <w:pStyle w:val="0C936777D3E04ED2A2E604BFFC234DB7"/>
          </w:pPr>
          <w:r>
            <w:t>Dear</w:t>
          </w:r>
        </w:p>
      </w:docPartBody>
    </w:docPart>
    <w:docPart>
      <w:docPartPr>
        <w:name w:val="4D4A4380708446FB989D4EABB15B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02088-E756-4582-A46E-44A0F810BCA1}"/>
      </w:docPartPr>
      <w:docPartBody>
        <w:p w:rsidR="00000000" w:rsidRDefault="00A6182E">
          <w:pPr>
            <w:pStyle w:val="4D4A4380708446FB989D4EABB15B410D"/>
          </w:pPr>
          <w:r>
            <w:t>[Recipient Name],</w:t>
          </w:r>
        </w:p>
      </w:docPartBody>
    </w:docPart>
    <w:docPart>
      <w:docPartPr>
        <w:name w:val="2C8527CDAC394E9F9534956DB6180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0AD5-7B4D-4A1A-BC22-ED73C71CF5D2}"/>
      </w:docPartPr>
      <w:docPartBody>
        <w:p w:rsidR="00000000" w:rsidRDefault="00A6182E">
          <w:pPr>
            <w:pStyle w:val="2C8527CDAC394E9F9534956DB6180B5A"/>
          </w:pPr>
          <w:r w:rsidRPr="00DD5F82">
            <w:rPr>
              <w:rStyle w:val="Emphasis"/>
            </w:rPr>
            <w:t>Sincerely,</w:t>
          </w:r>
        </w:p>
      </w:docPartBody>
    </w:docPart>
    <w:docPart>
      <w:docPartPr>
        <w:name w:val="2E4A322799D847F1A09B8481D7C85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6E5EF-7A8F-414F-88AB-E4AE42ABBFF0}"/>
      </w:docPartPr>
      <w:docPartBody>
        <w:p w:rsidR="00000000" w:rsidRDefault="00A6182E">
          <w:pPr>
            <w:pStyle w:val="2E4A322799D847F1A09B8481D7C85910"/>
          </w:pPr>
          <w:r>
            <w:t>[Recipient Name]</w:t>
          </w:r>
        </w:p>
      </w:docPartBody>
    </w:docPart>
    <w:docPart>
      <w:docPartPr>
        <w:name w:val="76154E3B5BED4651BF186AC90093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E0455-2AAE-4DC6-A06F-C3F3A7E48641}"/>
      </w:docPartPr>
      <w:docPartBody>
        <w:p w:rsidR="00000000" w:rsidRDefault="00A6182E">
          <w:pPr>
            <w:pStyle w:val="76154E3B5BED4651BF186AC90093DCB4"/>
          </w:pPr>
          <w:r>
            <w:t>[Title]</w:t>
          </w:r>
        </w:p>
      </w:docPartBody>
    </w:docPart>
    <w:docPart>
      <w:docPartPr>
        <w:name w:val="9D127EBB755F4E05B84641F92796F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C2CD6-CF7F-4B5E-8C3B-683764295928}"/>
      </w:docPartPr>
      <w:docPartBody>
        <w:p w:rsidR="00000000" w:rsidRDefault="00A6182E">
          <w:pPr>
            <w:pStyle w:val="9D127EBB755F4E05B84641F92796FD68"/>
          </w:pPr>
          <w:r>
            <w:t>[Company]</w:t>
          </w:r>
        </w:p>
      </w:docPartBody>
    </w:docPart>
    <w:docPart>
      <w:docPartPr>
        <w:name w:val="E3654637929B40F39DDC35192AC32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FDB04-B5D3-4B47-AF6C-FCC31CD2BC9E}"/>
      </w:docPartPr>
      <w:docPartBody>
        <w:p w:rsidR="00000000" w:rsidRDefault="00A6182E">
          <w:pPr>
            <w:pStyle w:val="E3654637929B40F39DDC35192AC3265E"/>
          </w:pPr>
          <w:r>
            <w:t>[Recipient Street Address]</w:t>
          </w:r>
        </w:p>
      </w:docPartBody>
    </w:docPart>
    <w:docPart>
      <w:docPartPr>
        <w:name w:val="C98A1E0B546E45C8AF62C5998141E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50081-F35D-48E7-AFBB-64649093FCA7}"/>
      </w:docPartPr>
      <w:docPartBody>
        <w:p w:rsidR="00000000" w:rsidRDefault="00A6182E">
          <w:pPr>
            <w:pStyle w:val="C98A1E0B546E45C8AF62C5998141E83F"/>
          </w:pPr>
          <w:r>
            <w:t>[Recipient City, ST Zip]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2E"/>
    <w:rsid w:val="00A6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3E2E81E55345119C70222C30AE8351">
    <w:name w:val="2E3E2E81E55345119C70222C30AE8351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AFBAF6F7AD164E8CB6AF88E3F615B1FD">
    <w:name w:val="AFBAF6F7AD164E8CB6AF88E3F615B1FD"/>
  </w:style>
  <w:style w:type="paragraph" w:customStyle="1" w:styleId="13C455CF75774477A79388630E301A29">
    <w:name w:val="13C455CF75774477A79388630E301A29"/>
  </w:style>
  <w:style w:type="paragraph" w:customStyle="1" w:styleId="90510E8AAA844D56BF16066F081DB07B">
    <w:name w:val="90510E8AAA844D56BF16066F081DB07B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338B5445D34B49469A13CF6B06E55B1D">
    <w:name w:val="338B5445D34B49469A13CF6B06E55B1D"/>
  </w:style>
  <w:style w:type="paragraph" w:customStyle="1" w:styleId="371972D25D944DB396B7FED6710F19EE">
    <w:name w:val="371972D25D944DB396B7FED6710F19EE"/>
  </w:style>
  <w:style w:type="paragraph" w:customStyle="1" w:styleId="0C2F5ED5D30F46E19BCC641C2D1087C4">
    <w:name w:val="0C2F5ED5D30F46E19BCC641C2D1087C4"/>
  </w:style>
  <w:style w:type="paragraph" w:customStyle="1" w:styleId="0C936777D3E04ED2A2E604BFFC234DB7">
    <w:name w:val="0C936777D3E04ED2A2E604BFFC234DB7"/>
  </w:style>
  <w:style w:type="paragraph" w:customStyle="1" w:styleId="4D4A4380708446FB989D4EABB15B410D">
    <w:name w:val="4D4A4380708446FB989D4EABB15B410D"/>
  </w:style>
  <w:style w:type="paragraph" w:customStyle="1" w:styleId="D356AA33B4554B19829454D436C03CC7">
    <w:name w:val="D356AA33B4554B19829454D436C03CC7"/>
  </w:style>
  <w:style w:type="paragraph" w:customStyle="1" w:styleId="6754723325BE4F00973D82A59CC112C8">
    <w:name w:val="6754723325BE4F00973D82A59CC112C8"/>
  </w:style>
  <w:style w:type="paragraph" w:customStyle="1" w:styleId="678021508452466F8F85BA6EF3C9F3B1">
    <w:name w:val="678021508452466F8F85BA6EF3C9F3B1"/>
  </w:style>
  <w:style w:type="paragraph" w:customStyle="1" w:styleId="A9CDCD8B5F3E4EB09065B4BF4D50DF71">
    <w:name w:val="A9CDCD8B5F3E4EB09065B4BF4D50DF71"/>
  </w:style>
  <w:style w:type="paragraph" w:customStyle="1" w:styleId="4AE718260A4846788EB12A2C72D311B9">
    <w:name w:val="4AE718260A4846788EB12A2C72D311B9"/>
  </w:style>
  <w:style w:type="paragraph" w:customStyle="1" w:styleId="97D8DE3A03FA460BB02DDA999E59A705">
    <w:name w:val="97D8DE3A03FA460BB02DDA999E59A705"/>
  </w:style>
  <w:style w:type="paragraph" w:customStyle="1" w:styleId="364F9F92191443A89D557141E1458109">
    <w:name w:val="364F9F92191443A89D557141E1458109"/>
  </w:style>
  <w:style w:type="paragraph" w:customStyle="1" w:styleId="44A26D3119DA496594615DBAF7778011">
    <w:name w:val="44A26D3119DA496594615DBAF7778011"/>
  </w:style>
  <w:style w:type="paragraph" w:customStyle="1" w:styleId="2C8527CDAC394E9F9534956DB6180B5A">
    <w:name w:val="2C8527CDAC394E9F9534956DB6180B5A"/>
  </w:style>
  <w:style w:type="paragraph" w:customStyle="1" w:styleId="AAFE60DB0D874EB99A872B1551AB82C0">
    <w:name w:val="AAFE60DB0D874EB99A872B1551AB82C0"/>
  </w:style>
  <w:style w:type="paragraph" w:customStyle="1" w:styleId="2953B19C35494AFC8E574A22ACD54851">
    <w:name w:val="2953B19C35494AFC8E574A22ACD54851"/>
  </w:style>
  <w:style w:type="paragraph" w:customStyle="1" w:styleId="2E4A322799D847F1A09B8481D7C85910">
    <w:name w:val="2E4A322799D847F1A09B8481D7C85910"/>
  </w:style>
  <w:style w:type="paragraph" w:customStyle="1" w:styleId="76154E3B5BED4651BF186AC90093DCB4">
    <w:name w:val="76154E3B5BED4651BF186AC90093DCB4"/>
  </w:style>
  <w:style w:type="paragraph" w:customStyle="1" w:styleId="9D127EBB755F4E05B84641F92796FD68">
    <w:name w:val="9D127EBB755F4E05B84641F92796FD68"/>
  </w:style>
  <w:style w:type="paragraph" w:customStyle="1" w:styleId="E3654637929B40F39DDC35192AC3265E">
    <w:name w:val="E3654637929B40F39DDC35192AC3265E"/>
  </w:style>
  <w:style w:type="paragraph" w:customStyle="1" w:styleId="C98A1E0B546E45C8AF62C5998141E83F">
    <w:name w:val="C98A1E0B546E45C8AF62C5998141E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2020-04-05T20:55:00Z</dcterms:created>
  <dcterms:modified xsi:type="dcterms:W3CDTF">2020-04-06T21:07:00Z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